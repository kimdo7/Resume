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1A369B" w:rsidP="00913946">
            <w:pPr>
              <w:pStyle w:val="Title"/>
            </w:pPr>
            <w:bookmarkStart w:id="0" w:name="_GoBack"/>
            <w:bookmarkEnd w:id="0"/>
            <w:r w:rsidRPr="00B554BA">
              <w:rPr>
                <w:sz w:val="32"/>
                <w:szCs w:val="32"/>
              </w:rPr>
              <w:t>Kim</w:t>
            </w:r>
            <w:r w:rsidR="00692703" w:rsidRPr="00CF1A49">
              <w:t xml:space="preserve"> </w:t>
            </w:r>
            <w:r w:rsidRPr="00B554BA">
              <w:rPr>
                <w:rStyle w:val="IntenseEmphasis"/>
                <w:sz w:val="32"/>
                <w:szCs w:val="32"/>
              </w:rPr>
              <w:t>Do</w:t>
            </w:r>
          </w:p>
          <w:p w:rsidR="00692703" w:rsidRPr="00CF1A49" w:rsidRDefault="001A369B" w:rsidP="00913946">
            <w:pPr>
              <w:pStyle w:val="ContactInfo"/>
              <w:contextualSpacing w:val="0"/>
            </w:pPr>
            <w:r>
              <w:t>San Jose, CA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A0EE8F45DBCF41B1403F75F79B5E1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+1 (669) 237-9706</w:t>
            </w:r>
          </w:p>
          <w:p w:rsidR="00692703" w:rsidRPr="00CF1A49" w:rsidRDefault="00D237FB" w:rsidP="00913946">
            <w:pPr>
              <w:pStyle w:val="ContactInfoEmphasis"/>
              <w:contextualSpacing w:val="0"/>
            </w:pPr>
            <w:hyperlink r:id="rId7" w:history="1">
              <w:r w:rsidR="002E694C" w:rsidRPr="002E694C">
                <w:rPr>
                  <w:rStyle w:val="Hyperlink"/>
                </w:rPr>
                <w:t>Email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90BB2336615B94DA3BB65BB6232A4F9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2E694C" w:rsidRPr="002E694C">
                <w:rPr>
                  <w:rStyle w:val="Hyperlink"/>
                </w:rPr>
                <w:t>LinkedIn</w:t>
              </w:r>
            </w:hyperlink>
            <w:r w:rsidR="002E694C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AFD9C5F73383245A5150B7DAC6272F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2E694C" w:rsidRPr="002E694C">
                <w:rPr>
                  <w:rStyle w:val="Hyperlink"/>
                </w:rPr>
                <w:t>Website</w:t>
              </w:r>
            </w:hyperlink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E020F" w:rsidRPr="007527F9" w:rsidRDefault="00CB30F1" w:rsidP="004E020F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iOS Developer / </w:t>
            </w:r>
            <w:r w:rsidR="004E020F" w:rsidRPr="007527F9">
              <w:rPr>
                <w:b/>
                <w:color w:val="000000" w:themeColor="text1"/>
                <w:sz w:val="28"/>
                <w:szCs w:val="28"/>
              </w:rPr>
              <w:t>Software Engineer /  Full Stack Developer</w:t>
            </w:r>
          </w:p>
          <w:p w:rsidR="004E020F" w:rsidRDefault="004E020F" w:rsidP="00913946">
            <w:pPr>
              <w:contextualSpacing w:val="0"/>
              <w:rPr>
                <w:b/>
                <w:sz w:val="34"/>
                <w:szCs w:val="34"/>
              </w:rPr>
            </w:pPr>
          </w:p>
          <w:p w:rsidR="009D6BBD" w:rsidRPr="007527F9" w:rsidRDefault="004E020F" w:rsidP="00913946">
            <w:pPr>
              <w:contextualSpacing w:val="0"/>
              <w:rPr>
                <w:b/>
                <w:color w:val="000000" w:themeColor="text1"/>
                <w:sz w:val="28"/>
                <w:szCs w:val="28"/>
              </w:rPr>
            </w:pPr>
            <w:r w:rsidRPr="007527F9">
              <w:rPr>
                <w:b/>
                <w:color w:val="000000" w:themeColor="text1"/>
                <w:sz w:val="28"/>
                <w:szCs w:val="28"/>
              </w:rPr>
              <w:t>PROFESIONAL SUMARY</w:t>
            </w:r>
            <w:r w:rsidR="009D6BBD" w:rsidRPr="007527F9">
              <w:rPr>
                <w:b/>
                <w:color w:val="000000" w:themeColor="text1"/>
                <w:sz w:val="28"/>
                <w:szCs w:val="28"/>
              </w:rPr>
              <w:t xml:space="preserve">: </w:t>
            </w:r>
          </w:p>
          <w:p w:rsidR="00B554BA" w:rsidRDefault="00B554BA" w:rsidP="00913946">
            <w:pPr>
              <w:contextualSpacing w:val="0"/>
            </w:pPr>
          </w:p>
          <w:p w:rsidR="001755A8" w:rsidRPr="00CF1A49" w:rsidRDefault="001A369B" w:rsidP="00913946">
            <w:pPr>
              <w:contextualSpacing w:val="0"/>
            </w:pPr>
            <w:r w:rsidRPr="001A369B">
              <w:t>An Innovative Full-Stack developer with comprehensive technical expertise in web development, application development, object-oriented design, creating and managing fully functional front-end, back-end, MVC methodology, and RESTFUL API applications. Known as being a great team player, quick debugger, efficien</w:t>
            </w:r>
            <w:r w:rsidR="002E694C">
              <w:t>t</w:t>
            </w:r>
            <w:r w:rsidRPr="001A369B">
              <w:t xml:space="preserve"> coder and addition to details.</w:t>
            </w:r>
          </w:p>
        </w:tc>
      </w:tr>
    </w:tbl>
    <w:sdt>
      <w:sdtPr>
        <w:alias w:val="Skills:"/>
        <w:tag w:val="Skills:"/>
        <w:id w:val="-1392877668"/>
        <w:placeholder>
          <w:docPart w:val="4000168913821E4EA680E71BBD7A2341"/>
        </w:placeholder>
        <w:temporary/>
        <w:showingPlcHdr/>
        <w15:appearance w15:val="hidden"/>
      </w:sdtPr>
      <w:sdtContent>
        <w:p w:rsidR="00B554BA" w:rsidRPr="00CF1A49" w:rsidRDefault="00B554BA" w:rsidP="00B554B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20"/>
        <w:gridCol w:w="2790"/>
        <w:gridCol w:w="3227"/>
        <w:gridCol w:w="1723"/>
      </w:tblGrid>
      <w:tr w:rsidR="00B554BA" w:rsidRPr="006E1507" w:rsidTr="00B554BA">
        <w:tc>
          <w:tcPr>
            <w:tcW w:w="1620" w:type="dxa"/>
          </w:tcPr>
          <w:p w:rsidR="00B554BA" w:rsidRDefault="00B554BA" w:rsidP="009143D4">
            <w:pPr>
              <w:pStyle w:val="ListBullet"/>
              <w:contextualSpacing w:val="0"/>
            </w:pPr>
            <w:r>
              <w:t>MYSQL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SQLITE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MONGODB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CASSANDRA</w:t>
            </w:r>
          </w:p>
          <w:p w:rsidR="00F31335" w:rsidRPr="006E1507" w:rsidRDefault="00B554BA" w:rsidP="00F31335">
            <w:pPr>
              <w:pStyle w:val="ListBullet"/>
              <w:contextualSpacing w:val="0"/>
            </w:pPr>
            <w:r>
              <w:t>IOS</w:t>
            </w:r>
          </w:p>
        </w:tc>
        <w:tc>
          <w:tcPr>
            <w:tcW w:w="2790" w:type="dxa"/>
            <w:tcMar>
              <w:left w:w="360" w:type="dxa"/>
            </w:tcMar>
          </w:tcPr>
          <w:p w:rsidR="00B554BA" w:rsidRPr="006E1507" w:rsidRDefault="00B554BA" w:rsidP="009143D4">
            <w:pPr>
              <w:pStyle w:val="ListBullet"/>
              <w:contextualSpacing w:val="0"/>
            </w:pPr>
            <w:r>
              <w:t>NODE / EXPRESS</w:t>
            </w:r>
          </w:p>
          <w:p w:rsidR="00B554BA" w:rsidRPr="006E1507" w:rsidRDefault="00B554BA" w:rsidP="009143D4">
            <w:pPr>
              <w:pStyle w:val="ListBullet"/>
              <w:contextualSpacing w:val="0"/>
            </w:pPr>
            <w:r>
              <w:t>SOCKET</w:t>
            </w:r>
          </w:p>
          <w:p w:rsidR="00B554BA" w:rsidRDefault="00B554BA" w:rsidP="009143D4">
            <w:pPr>
              <w:pStyle w:val="ListBullet"/>
              <w:contextualSpacing w:val="0"/>
            </w:pPr>
            <w:r>
              <w:t>ANGULAR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FLASK</w:t>
            </w:r>
          </w:p>
          <w:p w:rsidR="00B554BA" w:rsidRPr="006E1507" w:rsidRDefault="00B554BA" w:rsidP="00B554BA">
            <w:pPr>
              <w:pStyle w:val="ListBullet"/>
              <w:contextualSpacing w:val="0"/>
            </w:pPr>
            <w:r>
              <w:t>DJANGO</w:t>
            </w:r>
          </w:p>
        </w:tc>
        <w:tc>
          <w:tcPr>
            <w:tcW w:w="3227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HTML5, CSS, JS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AJAX, JQUERY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JAVA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RUBY</w:t>
            </w:r>
          </w:p>
          <w:p w:rsidR="00B554BA" w:rsidRDefault="00B554BA" w:rsidP="00B554BA">
            <w:pPr>
              <w:pStyle w:val="ListBullet"/>
            </w:pPr>
            <w:r>
              <w:t>PYTHON</w:t>
            </w:r>
          </w:p>
        </w:tc>
        <w:tc>
          <w:tcPr>
            <w:tcW w:w="1723" w:type="dxa"/>
          </w:tcPr>
          <w:p w:rsidR="00B554BA" w:rsidRDefault="00B554BA" w:rsidP="00B554BA">
            <w:pPr>
              <w:pStyle w:val="ListBullet"/>
              <w:contextualSpacing w:val="0"/>
            </w:pPr>
            <w:r>
              <w:t>ANGULAR MATERIALS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BOOTSTRAP</w:t>
            </w:r>
          </w:p>
          <w:p w:rsidR="00B554BA" w:rsidRDefault="00B554BA" w:rsidP="00B554BA">
            <w:pPr>
              <w:pStyle w:val="ListBullet"/>
              <w:contextualSpacing w:val="0"/>
            </w:pPr>
            <w:r>
              <w:t>C/ C++</w:t>
            </w:r>
          </w:p>
          <w:p w:rsidR="00B554BA" w:rsidRDefault="00B554BA" w:rsidP="00B554BA">
            <w:pPr>
              <w:pStyle w:val="ListBullet"/>
            </w:pPr>
            <w:r>
              <w:t>PERL</w:t>
            </w:r>
          </w:p>
        </w:tc>
      </w:tr>
    </w:tbl>
    <w:p w:rsidR="00F31335" w:rsidRPr="00CF1A49" w:rsidRDefault="00F31335" w:rsidP="00F31335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31335" w:rsidRPr="00CF1A49" w:rsidTr="009143D4">
        <w:tc>
          <w:tcPr>
            <w:tcW w:w="9290" w:type="dxa"/>
            <w:tcMar>
              <w:top w:w="216" w:type="dxa"/>
            </w:tcMar>
          </w:tcPr>
          <w:p w:rsidR="00F31335" w:rsidRPr="00CF1A49" w:rsidRDefault="00F31335" w:rsidP="009143D4">
            <w:pPr>
              <w:pStyle w:val="Heading2"/>
              <w:contextualSpacing w:val="0"/>
              <w:outlineLvl w:val="1"/>
            </w:pPr>
            <w:r>
              <w:t>food order and Table Reservation</w:t>
            </w:r>
            <w:r w:rsidRPr="00CF1A49">
              <w:t xml:space="preserve">, </w:t>
            </w:r>
            <w:r>
              <w:rPr>
                <w:rStyle w:val="SubtleReference"/>
              </w:rPr>
              <w:t>Tram chim seaFOOD</w:t>
            </w:r>
          </w:p>
          <w:p w:rsidR="00F31335" w:rsidRDefault="00F31335" w:rsidP="009143D4">
            <w:r w:rsidRPr="00A24792">
              <w:t>Developed their company responsive web</w:t>
            </w:r>
            <w:r>
              <w:t xml:space="preserve"> </w:t>
            </w:r>
            <w:r w:rsidRPr="00A24792">
              <w:t>app for clients and native mobile app for the restaurant staffs. Allow clients to reserve table and order over the web</w:t>
            </w:r>
            <w:r>
              <w:t xml:space="preserve"> </w:t>
            </w:r>
            <w:r w:rsidRPr="00A24792">
              <w:t>app that significantly improved restaurant occupancy and increased customers satisfaction and revenue</w:t>
            </w:r>
          </w:p>
          <w:p w:rsidR="00F31335" w:rsidRDefault="00F31335" w:rsidP="009143D4"/>
          <w:p w:rsidR="00F31335" w:rsidRPr="00CF1A49" w:rsidRDefault="00F31335" w:rsidP="009143D4">
            <w:pPr>
              <w:pStyle w:val="Heading2"/>
              <w:contextualSpacing w:val="0"/>
              <w:outlineLvl w:val="1"/>
            </w:pPr>
            <w:r>
              <w:t>Static page - Serverless</w:t>
            </w:r>
            <w:r w:rsidRPr="00CF1A49">
              <w:t xml:space="preserve">, </w:t>
            </w:r>
            <w:r>
              <w:rPr>
                <w:rStyle w:val="SubtleReference"/>
              </w:rPr>
              <w:t>Cloud bros</w:t>
            </w:r>
          </w:p>
          <w:p w:rsidR="00F31335" w:rsidRDefault="00F31335" w:rsidP="00F31335">
            <w:r w:rsidRPr="009A1F99">
              <w:t>Developed their company responsive webpage for the cross-platforms such as Desktop, Tablet, and Smart Phone</w:t>
            </w:r>
          </w:p>
          <w:p w:rsidR="00F31335" w:rsidRDefault="00F31335" w:rsidP="00F31335"/>
          <w:p w:rsidR="00F31335" w:rsidRPr="00CF1A49" w:rsidRDefault="00C12C9E" w:rsidP="00F31335">
            <w:pPr>
              <w:pStyle w:val="Heading2"/>
              <w:contextualSpacing w:val="0"/>
              <w:outlineLvl w:val="1"/>
            </w:pPr>
            <w:r>
              <w:t xml:space="preserve">Afterschool </w:t>
            </w:r>
            <w:r w:rsidR="00F31335">
              <w:t>class management</w:t>
            </w:r>
            <w:r w:rsidR="00F31335" w:rsidRPr="00CF1A49">
              <w:t xml:space="preserve">, </w:t>
            </w:r>
            <w:r w:rsidR="00F31335">
              <w:rPr>
                <w:rStyle w:val="SubtleReference"/>
              </w:rPr>
              <w:t>Tennis</w:t>
            </w:r>
          </w:p>
          <w:p w:rsidR="00F31335" w:rsidRDefault="00F31335" w:rsidP="00F31335">
            <w:r>
              <w:t xml:space="preserve">Developed a system where there are multiple of user level such as admin, level of staffs and clients. The system designed to boost the communication between clients and admin-staff seamlessly with mail serves and SMS text services in background. For example, once the student signed scan his </w:t>
            </w:r>
            <w:r w:rsidR="00C12C9E">
              <w:t>id, the parents or guardians will be notify that he/she has signed in class.</w:t>
            </w:r>
          </w:p>
        </w:tc>
      </w:tr>
    </w:tbl>
    <w:p w:rsidR="00C12C9E" w:rsidRDefault="00C12C9E" w:rsidP="004E01EB">
      <w:pPr>
        <w:pStyle w:val="Heading1"/>
      </w:pPr>
    </w:p>
    <w:p w:rsidR="004E01EB" w:rsidRPr="00CF1A49" w:rsidRDefault="00B554BA" w:rsidP="004E01EB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:rsidTr="006A2CC6">
        <w:tc>
          <w:tcPr>
            <w:tcW w:w="9290" w:type="dxa"/>
            <w:tcMar>
              <w:top w:w="216" w:type="dxa"/>
            </w:tcMar>
          </w:tcPr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DEC 2016</w:t>
            </w:r>
          </w:p>
          <w:p w:rsidR="00A24792" w:rsidRPr="00CF1A49" w:rsidRDefault="00A24792" w:rsidP="00A24792">
            <w:pPr>
              <w:pStyle w:val="Heading2"/>
              <w:contextualSpacing w:val="0"/>
              <w:outlineLvl w:val="1"/>
            </w:pPr>
            <w:r>
              <w:t>RESEARCH AND DEVELOPMENT ENGINEER</w:t>
            </w:r>
            <w:r w:rsidRPr="00CF1A49">
              <w:t xml:space="preserve">, </w:t>
            </w:r>
            <w:r>
              <w:rPr>
                <w:rStyle w:val="SubtleReference"/>
              </w:rPr>
              <w:t>IDENTALSOFT</w:t>
            </w:r>
          </w:p>
          <w:p w:rsidR="00A24792" w:rsidRDefault="00A24792" w:rsidP="00A24792">
            <w:r>
              <w:t xml:space="preserve">Solved customer hardware and software issues </w:t>
            </w:r>
          </w:p>
          <w:p w:rsidR="00A24792" w:rsidRDefault="00A24792" w:rsidP="00A24792">
            <w:r>
              <w:t>Researched and developed global SMS and speech recognition feature</w:t>
            </w:r>
          </w:p>
          <w:p w:rsidR="00A24792" w:rsidRDefault="00A24792" w:rsidP="00A24792"/>
          <w:p w:rsidR="00A24792" w:rsidRPr="00CF1A49" w:rsidRDefault="00A24792" w:rsidP="00A24792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JUN 2016</w:t>
            </w:r>
          </w:p>
          <w:p w:rsidR="00A24792" w:rsidRPr="00CF1A49" w:rsidRDefault="00576BDF" w:rsidP="00A24792">
            <w:pPr>
              <w:pStyle w:val="Heading2"/>
              <w:contextualSpacing w:val="0"/>
              <w:outlineLvl w:val="1"/>
            </w:pPr>
            <w:r>
              <w:t>Teaching assistant</w:t>
            </w:r>
            <w:r w:rsidR="00A24792" w:rsidRPr="00CF1A49">
              <w:t xml:space="preserve">, </w:t>
            </w:r>
            <w:r>
              <w:rPr>
                <w:rStyle w:val="SubtleReference"/>
              </w:rPr>
              <w:t>De Anza lab</w:t>
            </w:r>
          </w:p>
          <w:p w:rsidR="009D6BBD" w:rsidRDefault="009D6BBD" w:rsidP="009D6BBD">
            <w:r>
              <w:t>In charge of watching, fixing and managing the computer lab</w:t>
            </w:r>
          </w:p>
          <w:p w:rsidR="00A24792" w:rsidRDefault="009D6BBD" w:rsidP="009D6BBD">
            <w:r>
              <w:t>Taught coding and debugging skills in multiple languages such as C, C++, Java, iOS, Linux, VB, python to class sizes of 20 to 50 student</w:t>
            </w:r>
            <w:r w:rsidR="008B7F7B">
              <w:t>s</w:t>
            </w:r>
          </w:p>
        </w:tc>
      </w:tr>
    </w:tbl>
    <w:p w:rsidR="00DA59AA" w:rsidRPr="00CF1A49" w:rsidRDefault="009D6BBD" w:rsidP="0097790C">
      <w:pPr>
        <w:pStyle w:val="Heading1"/>
      </w:pPr>
      <w:r>
        <w:t>Professional development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9D6BBD">
        <w:tc>
          <w:tcPr>
            <w:tcW w:w="9290" w:type="dxa"/>
          </w:tcPr>
          <w:p w:rsidR="001D0BF1" w:rsidRPr="00CF1A49" w:rsidRDefault="00131F24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:rsidR="001D0BF1" w:rsidRPr="00CF1A49" w:rsidRDefault="00131F24" w:rsidP="001D0BF1">
            <w:pPr>
              <w:pStyle w:val="Heading2"/>
              <w:contextualSpacing w:val="0"/>
              <w:outlineLvl w:val="1"/>
            </w:pPr>
            <w:r>
              <w:t>full stack coding bootcamp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coding dojo, san jose, ca </w:t>
            </w:r>
          </w:p>
          <w:p w:rsidR="007538DC" w:rsidRPr="00CF1A49" w:rsidRDefault="00131F24" w:rsidP="007538DC">
            <w:pPr>
              <w:contextualSpacing w:val="0"/>
            </w:pPr>
            <w:r w:rsidRPr="00131F24">
              <w:t>Graduated with 3 Black Belts and one of the top alumnus</w:t>
            </w:r>
          </w:p>
        </w:tc>
      </w:tr>
    </w:tbl>
    <w:sdt>
      <w:sdtPr>
        <w:alias w:val="Education:"/>
        <w:tag w:val="Education:"/>
        <w:id w:val="-106119864"/>
        <w:placeholder>
          <w:docPart w:val="AE211D51B9CDD142810295D141C847F3"/>
        </w:placeholder>
        <w:temporary/>
        <w:showingPlcHdr/>
        <w15:appearance w15:val="hidden"/>
      </w:sdtPr>
      <w:sdtContent>
        <w:p w:rsidR="009D6BBD" w:rsidRPr="00CF1A49" w:rsidRDefault="009D6BBD" w:rsidP="009D6BBD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D6BBD" w:rsidRPr="00CF1A49" w:rsidTr="00FF6117">
        <w:tc>
          <w:tcPr>
            <w:tcW w:w="9290" w:type="dxa"/>
            <w:tcMar>
              <w:top w:w="216" w:type="dxa"/>
            </w:tcMar>
          </w:tcPr>
          <w:p w:rsidR="009D6BBD" w:rsidRPr="00CF1A49" w:rsidRDefault="00131F24" w:rsidP="009143D4">
            <w:pPr>
              <w:pStyle w:val="Heading3"/>
              <w:contextualSpacing w:val="0"/>
              <w:outlineLvl w:val="2"/>
            </w:pPr>
            <w:r>
              <w:t>Dec 2016</w:t>
            </w:r>
          </w:p>
          <w:p w:rsidR="009D6BBD" w:rsidRPr="00CF1A49" w:rsidRDefault="00131F24" w:rsidP="009143D4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9D6BBD" w:rsidRPr="00CF1A49">
              <w:t xml:space="preserve">, </w:t>
            </w:r>
            <w:r>
              <w:rPr>
                <w:rStyle w:val="SubtleReference"/>
              </w:rPr>
              <w:t>De Anza College</w:t>
            </w:r>
          </w:p>
          <w:p w:rsidR="009D6BBD" w:rsidRDefault="00FC1F8B" w:rsidP="009143D4">
            <w:r w:rsidRPr="00FC1F8B">
              <w:t>Three years of studying in Computer Science and working as</w:t>
            </w:r>
            <w:r>
              <w:t xml:space="preserve"> a</w:t>
            </w:r>
            <w:r w:rsidRPr="00FC1F8B">
              <w:t xml:space="preserve"> teacher assistant</w:t>
            </w:r>
          </w:p>
        </w:tc>
      </w:tr>
    </w:tbl>
    <w:p w:rsidR="009D6BBD" w:rsidRDefault="009D6BBD" w:rsidP="00486277">
      <w:pPr>
        <w:pStyle w:val="Heading1"/>
      </w:pPr>
    </w:p>
    <w:p w:rsidR="00FC1F8B" w:rsidRPr="00CF1A49" w:rsidRDefault="00FC1F8B" w:rsidP="00FC1F8B">
      <w:pPr>
        <w:pStyle w:val="Heading1"/>
      </w:pPr>
      <w:r>
        <w:t>Dev Tools / Operation systems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90"/>
        <w:gridCol w:w="3453"/>
        <w:gridCol w:w="2717"/>
      </w:tblGrid>
      <w:tr w:rsidR="00FF6117" w:rsidRPr="006E1507" w:rsidTr="00FF6117">
        <w:trPr>
          <w:trHeight w:val="1813"/>
        </w:trPr>
        <w:tc>
          <w:tcPr>
            <w:tcW w:w="3190" w:type="dxa"/>
          </w:tcPr>
          <w:p w:rsidR="00FF6117" w:rsidRDefault="00FF6117" w:rsidP="00FC1F8B">
            <w:pPr>
              <w:pStyle w:val="ListBullet"/>
              <w:contextualSpacing w:val="0"/>
            </w:pPr>
            <w:r>
              <w:t>AWS EC2</w:t>
            </w:r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VSCode</w:t>
            </w:r>
            <w:proofErr w:type="spellEnd"/>
          </w:p>
          <w:p w:rsidR="00FF6117" w:rsidRDefault="00FF6117" w:rsidP="00FC1F8B">
            <w:pPr>
              <w:pStyle w:val="ListBullet"/>
              <w:contextualSpacing w:val="0"/>
            </w:pPr>
            <w:proofErr w:type="spellStart"/>
            <w:r>
              <w:t>Github</w:t>
            </w:r>
            <w:proofErr w:type="spellEnd"/>
          </w:p>
          <w:p w:rsidR="00FF6117" w:rsidRPr="006E1507" w:rsidRDefault="00FF6117" w:rsidP="00FF6117">
            <w:pPr>
              <w:pStyle w:val="ListBullet"/>
              <w:contextualSpacing w:val="0"/>
            </w:pPr>
            <w:proofErr w:type="spellStart"/>
            <w:r>
              <w:t>Xcode</w:t>
            </w:r>
            <w:proofErr w:type="spellEnd"/>
          </w:p>
        </w:tc>
        <w:tc>
          <w:tcPr>
            <w:tcW w:w="3453" w:type="dxa"/>
            <w:tcMar>
              <w:left w:w="360" w:type="dxa"/>
            </w:tcMar>
          </w:tcPr>
          <w:p w:rsidR="00FF6117" w:rsidRDefault="00FF6117" w:rsidP="00FF6117">
            <w:pPr>
              <w:pStyle w:val="ListBullet"/>
              <w:contextualSpacing w:val="0"/>
            </w:pPr>
            <w:r>
              <w:t>Eclipse</w:t>
            </w:r>
          </w:p>
          <w:p w:rsidR="00FF6117" w:rsidRDefault="00FF6117" w:rsidP="00FF6117">
            <w:pPr>
              <w:pStyle w:val="ListBullet"/>
              <w:contextualSpacing w:val="0"/>
            </w:pPr>
            <w:proofErr w:type="spellStart"/>
            <w:r>
              <w:t>Netbean</w:t>
            </w:r>
            <w:proofErr w:type="spellEnd"/>
          </w:p>
          <w:p w:rsidR="00FF6117" w:rsidRDefault="00FF6117" w:rsidP="009143D4">
            <w:pPr>
              <w:pStyle w:val="ListBullet"/>
              <w:contextualSpacing w:val="0"/>
            </w:pPr>
            <w:r>
              <w:t>MYSQL Workbench</w:t>
            </w:r>
          </w:p>
          <w:p w:rsidR="00FF6117" w:rsidRDefault="00FF6117" w:rsidP="009143D4">
            <w:pPr>
              <w:pStyle w:val="ListBullet"/>
              <w:contextualSpacing w:val="0"/>
            </w:pPr>
            <w:r>
              <w:t>Terminal</w:t>
            </w:r>
          </w:p>
          <w:p w:rsidR="00FF6117" w:rsidRPr="006E1507" w:rsidRDefault="00FF6117" w:rsidP="00FC1F8B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717" w:type="dxa"/>
          </w:tcPr>
          <w:p w:rsidR="00FF6117" w:rsidRPr="006E1507" w:rsidRDefault="00FF6117" w:rsidP="00FF6117">
            <w:pPr>
              <w:pStyle w:val="ListBullet"/>
              <w:contextualSpacing w:val="0"/>
            </w:pPr>
            <w:r>
              <w:t>MAC OS</w:t>
            </w:r>
          </w:p>
          <w:p w:rsidR="00FF6117" w:rsidRPr="006E1507" w:rsidRDefault="00FF6117" w:rsidP="00FF6117">
            <w:pPr>
              <w:pStyle w:val="ListBullet"/>
              <w:contextualSpacing w:val="0"/>
            </w:pPr>
            <w:r>
              <w:t>Linux</w:t>
            </w:r>
          </w:p>
          <w:p w:rsidR="00FF6117" w:rsidRDefault="00FF6117" w:rsidP="00FF6117">
            <w:pPr>
              <w:pStyle w:val="ListBullet"/>
              <w:contextualSpacing w:val="0"/>
            </w:pPr>
            <w:r>
              <w:t>Window</w:t>
            </w:r>
          </w:p>
        </w:tc>
      </w:tr>
    </w:tbl>
    <w:p w:rsidR="00B51D1B" w:rsidRPr="006E1507" w:rsidRDefault="00B51D1B" w:rsidP="00C12C9E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B84" w:rsidRDefault="00CA7B84" w:rsidP="0068194B">
      <w:r>
        <w:separator/>
      </w:r>
    </w:p>
    <w:p w:rsidR="00CA7B84" w:rsidRDefault="00CA7B84"/>
    <w:p w:rsidR="00CA7B84" w:rsidRDefault="00CA7B84"/>
  </w:endnote>
  <w:endnote w:type="continuationSeparator" w:id="0">
    <w:p w:rsidR="00CA7B84" w:rsidRDefault="00CA7B84" w:rsidP="0068194B">
      <w:r>
        <w:continuationSeparator/>
      </w:r>
    </w:p>
    <w:p w:rsidR="00CA7B84" w:rsidRDefault="00CA7B84"/>
    <w:p w:rsidR="00CA7B84" w:rsidRDefault="00CA7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B84" w:rsidRDefault="00CA7B84" w:rsidP="0068194B">
      <w:r>
        <w:separator/>
      </w:r>
    </w:p>
    <w:p w:rsidR="00CA7B84" w:rsidRDefault="00CA7B84"/>
    <w:p w:rsidR="00CA7B84" w:rsidRDefault="00CA7B84"/>
  </w:footnote>
  <w:footnote w:type="continuationSeparator" w:id="0">
    <w:p w:rsidR="00CA7B84" w:rsidRDefault="00CA7B84" w:rsidP="0068194B">
      <w:r>
        <w:continuationSeparator/>
      </w:r>
    </w:p>
    <w:p w:rsidR="00CA7B84" w:rsidRDefault="00CA7B84"/>
    <w:p w:rsidR="00CA7B84" w:rsidRDefault="00CA7B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F2BBE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9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1F24"/>
    <w:rsid w:val="001427E1"/>
    <w:rsid w:val="00163668"/>
    <w:rsid w:val="00171566"/>
    <w:rsid w:val="00174676"/>
    <w:rsid w:val="001755A8"/>
    <w:rsid w:val="00184014"/>
    <w:rsid w:val="00192008"/>
    <w:rsid w:val="001A369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94C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C29"/>
    <w:rsid w:val="00366398"/>
    <w:rsid w:val="003A0632"/>
    <w:rsid w:val="003A30E5"/>
    <w:rsid w:val="003A6ADF"/>
    <w:rsid w:val="003B5928"/>
    <w:rsid w:val="003D380F"/>
    <w:rsid w:val="003E160D"/>
    <w:rsid w:val="003E57F3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20F"/>
    <w:rsid w:val="004E2794"/>
    <w:rsid w:val="00510392"/>
    <w:rsid w:val="00513E2A"/>
    <w:rsid w:val="00566A35"/>
    <w:rsid w:val="0056701E"/>
    <w:rsid w:val="005740D7"/>
    <w:rsid w:val="00576BD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2CC6"/>
    <w:rsid w:val="006B3855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7F9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6E17"/>
    <w:rsid w:val="00834955"/>
    <w:rsid w:val="00855B59"/>
    <w:rsid w:val="00860461"/>
    <w:rsid w:val="0086487C"/>
    <w:rsid w:val="00870B20"/>
    <w:rsid w:val="008829F8"/>
    <w:rsid w:val="00885897"/>
    <w:rsid w:val="008A6538"/>
    <w:rsid w:val="008B7F7B"/>
    <w:rsid w:val="008C7056"/>
    <w:rsid w:val="008F3B14"/>
    <w:rsid w:val="00901899"/>
    <w:rsid w:val="0090344B"/>
    <w:rsid w:val="00905715"/>
    <w:rsid w:val="0091321E"/>
    <w:rsid w:val="00913946"/>
    <w:rsid w:val="009143D4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F99"/>
    <w:rsid w:val="009A44CE"/>
    <w:rsid w:val="009C4DFC"/>
    <w:rsid w:val="009D44F8"/>
    <w:rsid w:val="009D6BBD"/>
    <w:rsid w:val="009E3160"/>
    <w:rsid w:val="009F220C"/>
    <w:rsid w:val="009F3B05"/>
    <w:rsid w:val="009F4931"/>
    <w:rsid w:val="00A14534"/>
    <w:rsid w:val="00A16DAA"/>
    <w:rsid w:val="00A218E6"/>
    <w:rsid w:val="00A24162"/>
    <w:rsid w:val="00A2479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3E70"/>
    <w:rsid w:val="00AB32F8"/>
    <w:rsid w:val="00AB610B"/>
    <w:rsid w:val="00AD360E"/>
    <w:rsid w:val="00AD40FB"/>
    <w:rsid w:val="00AD782D"/>
    <w:rsid w:val="00AE7650"/>
    <w:rsid w:val="00B10EBE"/>
    <w:rsid w:val="00B236F1"/>
    <w:rsid w:val="00B34315"/>
    <w:rsid w:val="00B445C5"/>
    <w:rsid w:val="00B50F99"/>
    <w:rsid w:val="00B51D1B"/>
    <w:rsid w:val="00B540F4"/>
    <w:rsid w:val="00B554BA"/>
    <w:rsid w:val="00B60FD0"/>
    <w:rsid w:val="00B622DF"/>
    <w:rsid w:val="00B6332A"/>
    <w:rsid w:val="00B81760"/>
    <w:rsid w:val="00B8494C"/>
    <w:rsid w:val="00B97006"/>
    <w:rsid w:val="00BA1546"/>
    <w:rsid w:val="00BB4E51"/>
    <w:rsid w:val="00BD431F"/>
    <w:rsid w:val="00BE423E"/>
    <w:rsid w:val="00BF61AC"/>
    <w:rsid w:val="00C12C9E"/>
    <w:rsid w:val="00C47FA6"/>
    <w:rsid w:val="00C57FC6"/>
    <w:rsid w:val="00C66A7D"/>
    <w:rsid w:val="00C779DA"/>
    <w:rsid w:val="00C814F7"/>
    <w:rsid w:val="00CA4B4D"/>
    <w:rsid w:val="00CA7B84"/>
    <w:rsid w:val="00CB30F1"/>
    <w:rsid w:val="00CB35C3"/>
    <w:rsid w:val="00CD323D"/>
    <w:rsid w:val="00CE4030"/>
    <w:rsid w:val="00CE64B3"/>
    <w:rsid w:val="00CF1A49"/>
    <w:rsid w:val="00D0630C"/>
    <w:rsid w:val="00D237FB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2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1335"/>
    <w:rsid w:val="00F3520B"/>
    <w:rsid w:val="00F476C4"/>
    <w:rsid w:val="00F51578"/>
    <w:rsid w:val="00F61DF9"/>
    <w:rsid w:val="00F81960"/>
    <w:rsid w:val="00F8769D"/>
    <w:rsid w:val="00F9350C"/>
    <w:rsid w:val="00F94EB5"/>
    <w:rsid w:val="00F9624D"/>
    <w:rsid w:val="00FB31C1"/>
    <w:rsid w:val="00FB58F2"/>
    <w:rsid w:val="00FC1F8B"/>
    <w:rsid w:val="00FC6AEA"/>
    <w:rsid w:val="00FD3D13"/>
    <w:rsid w:val="00FE55A2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C2647-D8A4-2941-8C16-5B7BFAEB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mdo7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ohoangkimp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imdo7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_MBP15/Library/Containers/com.microsoft.Word/Data/Library/Application%20Support/Microsoft/Office/16.0/DTS/Search/%7b5B773480-9AE8-764A-9F9F-BE4412E3207B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A0EE8F45DBCF41B1403F75F79B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D395-A6D0-1049-8A69-9BA1D3140248}"/>
      </w:docPartPr>
      <w:docPartBody>
        <w:p w:rsidR="00E120D4" w:rsidRDefault="00FA680B">
          <w:pPr>
            <w:pStyle w:val="4BA0EE8F45DBCF41B1403F75F79B5E1E"/>
          </w:pPr>
          <w:r w:rsidRPr="00CF1A49">
            <w:t>·</w:t>
          </w:r>
        </w:p>
      </w:docPartBody>
    </w:docPart>
    <w:docPart>
      <w:docPartPr>
        <w:name w:val="F90BB2336615B94DA3BB65BB6232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578-0292-6645-B7D9-A41F9006CC1A}"/>
      </w:docPartPr>
      <w:docPartBody>
        <w:p w:rsidR="00E120D4" w:rsidRDefault="00FA680B">
          <w:pPr>
            <w:pStyle w:val="F90BB2336615B94DA3BB65BB6232A4F9"/>
          </w:pPr>
          <w:r w:rsidRPr="00CF1A49">
            <w:t>·</w:t>
          </w:r>
        </w:p>
      </w:docPartBody>
    </w:docPart>
    <w:docPart>
      <w:docPartPr>
        <w:name w:val="9AFD9C5F73383245A5150B7DAC627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27C8-9909-094A-B280-5AD974C0BDFE}"/>
      </w:docPartPr>
      <w:docPartBody>
        <w:p w:rsidR="00E120D4" w:rsidRDefault="00FA680B">
          <w:pPr>
            <w:pStyle w:val="9AFD9C5F73383245A5150B7DAC6272FF"/>
          </w:pPr>
          <w:r w:rsidRPr="00CF1A49">
            <w:t>·</w:t>
          </w:r>
        </w:p>
      </w:docPartBody>
    </w:docPart>
    <w:docPart>
      <w:docPartPr>
        <w:name w:val="AE211D51B9CDD142810295D141C8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E6A38-6895-C441-A3C8-AB541BE54AD1}"/>
      </w:docPartPr>
      <w:docPartBody>
        <w:p w:rsidR="00E120D4" w:rsidRDefault="0047413E" w:rsidP="0047413E">
          <w:pPr>
            <w:pStyle w:val="AE211D51B9CDD142810295D141C847F3"/>
          </w:pPr>
          <w:r w:rsidRPr="00CF1A49">
            <w:t>Education</w:t>
          </w:r>
        </w:p>
      </w:docPartBody>
    </w:docPart>
    <w:docPart>
      <w:docPartPr>
        <w:name w:val="4000168913821E4EA680E71BBD7A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BB13C-5BBC-D640-9F37-94C12BC72A4B}"/>
      </w:docPartPr>
      <w:docPartBody>
        <w:p w:rsidR="00E120D4" w:rsidRDefault="0047413E" w:rsidP="0047413E">
          <w:pPr>
            <w:pStyle w:val="4000168913821E4EA680E71BBD7A23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3E"/>
    <w:rsid w:val="001A12AC"/>
    <w:rsid w:val="00461ABB"/>
    <w:rsid w:val="0047413E"/>
    <w:rsid w:val="005C3487"/>
    <w:rsid w:val="006B1B4F"/>
    <w:rsid w:val="00985ABE"/>
    <w:rsid w:val="00B46785"/>
    <w:rsid w:val="00E120D4"/>
    <w:rsid w:val="00FA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8BD8E05A7814BB49E9BA5521CB4B6">
    <w:name w:val="3608BD8E05A7814BB49E9BA5521CB4B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13DB4AD885DC04E8B63A4E0AC63E269">
    <w:name w:val="013DB4AD885DC04E8B63A4E0AC63E269"/>
  </w:style>
  <w:style w:type="paragraph" w:customStyle="1" w:styleId="4FBD4718E0675E4E806BBE261B68876D">
    <w:name w:val="4FBD4718E0675E4E806BBE261B68876D"/>
  </w:style>
  <w:style w:type="paragraph" w:customStyle="1" w:styleId="4BA0EE8F45DBCF41B1403F75F79B5E1E">
    <w:name w:val="4BA0EE8F45DBCF41B1403F75F79B5E1E"/>
  </w:style>
  <w:style w:type="paragraph" w:customStyle="1" w:styleId="28859DCC3FCAA549B0325B33C119C90D">
    <w:name w:val="28859DCC3FCAA549B0325B33C119C90D"/>
  </w:style>
  <w:style w:type="paragraph" w:customStyle="1" w:styleId="DBEAA6445D96774BA7ACF6E0C9365F13">
    <w:name w:val="DBEAA6445D96774BA7ACF6E0C9365F13"/>
  </w:style>
  <w:style w:type="paragraph" w:customStyle="1" w:styleId="F90BB2336615B94DA3BB65BB6232A4F9">
    <w:name w:val="F90BB2336615B94DA3BB65BB6232A4F9"/>
  </w:style>
  <w:style w:type="paragraph" w:customStyle="1" w:styleId="25E43BF8531DDF49B36E2E119E08FD7F">
    <w:name w:val="25E43BF8531DDF49B36E2E119E08FD7F"/>
  </w:style>
  <w:style w:type="paragraph" w:customStyle="1" w:styleId="9AFD9C5F73383245A5150B7DAC6272FF">
    <w:name w:val="9AFD9C5F73383245A5150B7DAC6272FF"/>
  </w:style>
  <w:style w:type="paragraph" w:customStyle="1" w:styleId="15E489FD6443D2419DC755422EAC7FD4">
    <w:name w:val="15E489FD6443D2419DC755422EAC7FD4"/>
  </w:style>
  <w:style w:type="paragraph" w:customStyle="1" w:styleId="58F4D9718E352946ADDFF43EA02B3EAB">
    <w:name w:val="58F4D9718E352946ADDFF43EA02B3EAB"/>
  </w:style>
  <w:style w:type="paragraph" w:customStyle="1" w:styleId="EA33E908E26F664FBD0F3A2F2B081E12">
    <w:name w:val="EA33E908E26F664FBD0F3A2F2B081E12"/>
  </w:style>
  <w:style w:type="paragraph" w:customStyle="1" w:styleId="B2C422A7DCE3F14A9CA50150F4DFD080">
    <w:name w:val="B2C422A7DCE3F14A9CA50150F4DFD080"/>
  </w:style>
  <w:style w:type="paragraph" w:customStyle="1" w:styleId="B65DB12A74A08047A98902485DEA2BEA">
    <w:name w:val="B65DB12A74A08047A98902485DEA2BEA"/>
  </w:style>
  <w:style w:type="paragraph" w:customStyle="1" w:styleId="4EFCC16967AD6E438F07F1BF31B37330">
    <w:name w:val="4EFCC16967AD6E438F07F1BF31B37330"/>
  </w:style>
  <w:style w:type="character" w:styleId="SubtleReference">
    <w:name w:val="Subtle Reference"/>
    <w:basedOn w:val="DefaultParagraphFont"/>
    <w:uiPriority w:val="10"/>
    <w:qFormat/>
    <w:rsid w:val="0047413E"/>
    <w:rPr>
      <w:b/>
      <w:caps w:val="0"/>
      <w:smallCaps/>
      <w:color w:val="595959" w:themeColor="text1" w:themeTint="A6"/>
    </w:rPr>
  </w:style>
  <w:style w:type="paragraph" w:customStyle="1" w:styleId="680B1F854D381248BA82ED9F477CE387">
    <w:name w:val="680B1F854D381248BA82ED9F477CE387"/>
  </w:style>
  <w:style w:type="paragraph" w:customStyle="1" w:styleId="F02BE34EA42662429E4902F2E47C76B6">
    <w:name w:val="F02BE34EA42662429E4902F2E47C76B6"/>
  </w:style>
  <w:style w:type="paragraph" w:customStyle="1" w:styleId="DDFBA421073153498210D3144623B58B">
    <w:name w:val="DDFBA421073153498210D3144623B58B"/>
  </w:style>
  <w:style w:type="paragraph" w:customStyle="1" w:styleId="89516D514CD0D349AC251626A2A3AAFE">
    <w:name w:val="89516D514CD0D349AC251626A2A3AAFE"/>
  </w:style>
  <w:style w:type="paragraph" w:customStyle="1" w:styleId="208C3EB38BA3424F82275986A04B58C1">
    <w:name w:val="208C3EB38BA3424F82275986A04B58C1"/>
  </w:style>
  <w:style w:type="paragraph" w:customStyle="1" w:styleId="AAB505101DA7B1488F4DF15E0197D67E">
    <w:name w:val="AAB505101DA7B1488F4DF15E0197D67E"/>
  </w:style>
  <w:style w:type="paragraph" w:customStyle="1" w:styleId="419592B8EAC58F478F13539A96F446F6">
    <w:name w:val="419592B8EAC58F478F13539A96F446F6"/>
  </w:style>
  <w:style w:type="paragraph" w:customStyle="1" w:styleId="2BBF986CD6C19E4CAB3DBAB3F506D4CB">
    <w:name w:val="2BBF986CD6C19E4CAB3DBAB3F506D4CB"/>
  </w:style>
  <w:style w:type="paragraph" w:customStyle="1" w:styleId="327E97992D5C014E901178B758ADC6F9">
    <w:name w:val="327E97992D5C014E901178B758ADC6F9"/>
  </w:style>
  <w:style w:type="paragraph" w:customStyle="1" w:styleId="E06A93562C8EBA479B7AE225F5D271A2">
    <w:name w:val="E06A93562C8EBA479B7AE225F5D271A2"/>
  </w:style>
  <w:style w:type="paragraph" w:customStyle="1" w:styleId="9B77134A1A13934781B0090EAF261A34">
    <w:name w:val="9B77134A1A13934781B0090EAF261A34"/>
  </w:style>
  <w:style w:type="paragraph" w:customStyle="1" w:styleId="874D996F30FB2B4090F823296983DF00">
    <w:name w:val="874D996F30FB2B4090F823296983DF00"/>
  </w:style>
  <w:style w:type="paragraph" w:customStyle="1" w:styleId="375E2C14D0617A41AD8F39AE50ABE863">
    <w:name w:val="375E2C14D0617A41AD8F39AE50ABE863"/>
  </w:style>
  <w:style w:type="paragraph" w:customStyle="1" w:styleId="EEBDAFC603B7184FAD3DB8A1EDA4AF20">
    <w:name w:val="EEBDAFC603B7184FAD3DB8A1EDA4AF20"/>
  </w:style>
  <w:style w:type="paragraph" w:customStyle="1" w:styleId="3DB53E3B374A784A92A2AA1635E9F9B9">
    <w:name w:val="3DB53E3B374A784A92A2AA1635E9F9B9"/>
  </w:style>
  <w:style w:type="paragraph" w:customStyle="1" w:styleId="667FD7E92540434688C952F2365C531D">
    <w:name w:val="667FD7E92540434688C952F2365C531D"/>
  </w:style>
  <w:style w:type="paragraph" w:customStyle="1" w:styleId="2A918E9B96B7EA42B2DF4586FFDD9FD5">
    <w:name w:val="2A918E9B96B7EA42B2DF4586FFDD9FD5"/>
  </w:style>
  <w:style w:type="paragraph" w:customStyle="1" w:styleId="55F13183D822E9478183A56250E9952C">
    <w:name w:val="55F13183D822E9478183A56250E9952C"/>
  </w:style>
  <w:style w:type="paragraph" w:customStyle="1" w:styleId="03405A545BACF342B13074247D5CF78F">
    <w:name w:val="03405A545BACF342B13074247D5CF78F"/>
  </w:style>
  <w:style w:type="paragraph" w:customStyle="1" w:styleId="ACF879EB5A60B949805522DDEDFC27E8">
    <w:name w:val="ACF879EB5A60B949805522DDEDFC27E8"/>
  </w:style>
  <w:style w:type="paragraph" w:customStyle="1" w:styleId="CBD9D8706612804B9F93BEDF00663F00">
    <w:name w:val="CBD9D8706612804B9F93BEDF00663F00"/>
  </w:style>
  <w:style w:type="paragraph" w:customStyle="1" w:styleId="C08EA826E9491F418B23E7D3989BBCE8">
    <w:name w:val="C08EA826E9491F418B23E7D3989BBCE8"/>
  </w:style>
  <w:style w:type="paragraph" w:customStyle="1" w:styleId="D6C6BB7C52016248803962F4C3AF0A20">
    <w:name w:val="D6C6BB7C52016248803962F4C3AF0A20"/>
  </w:style>
  <w:style w:type="paragraph" w:customStyle="1" w:styleId="A62BC92E8A42D6428880A1098A29961F">
    <w:name w:val="A62BC92E8A42D6428880A1098A29961F"/>
  </w:style>
  <w:style w:type="paragraph" w:customStyle="1" w:styleId="C8558E1CA743F14A85A5CA30D1F9B183">
    <w:name w:val="C8558E1CA743F14A85A5CA30D1F9B183"/>
  </w:style>
  <w:style w:type="paragraph" w:customStyle="1" w:styleId="4A095572CFF59F44A00E59C318681FCE">
    <w:name w:val="4A095572CFF59F44A00E59C318681FCE"/>
  </w:style>
  <w:style w:type="paragraph" w:customStyle="1" w:styleId="249A584D2AD01F4D8BA790B1FE276BC6">
    <w:name w:val="249A584D2AD01F4D8BA790B1FE276BC6"/>
    <w:rsid w:val="0047413E"/>
  </w:style>
  <w:style w:type="paragraph" w:customStyle="1" w:styleId="FC7F64714D2A4C4B8ED5A7D597E320C5">
    <w:name w:val="FC7F64714D2A4C4B8ED5A7D597E320C5"/>
    <w:rsid w:val="0047413E"/>
  </w:style>
  <w:style w:type="paragraph" w:customStyle="1" w:styleId="7B1A3F2C952F894A9CE976299BD7D731">
    <w:name w:val="7B1A3F2C952F894A9CE976299BD7D731"/>
    <w:rsid w:val="0047413E"/>
  </w:style>
  <w:style w:type="paragraph" w:customStyle="1" w:styleId="2C649947A72B0F4B9E67B67FAF1962B6">
    <w:name w:val="2C649947A72B0F4B9E67B67FAF1962B6"/>
    <w:rsid w:val="0047413E"/>
  </w:style>
  <w:style w:type="paragraph" w:customStyle="1" w:styleId="D14BE701B3B9EF4BA67099EA1A42C773">
    <w:name w:val="D14BE701B3B9EF4BA67099EA1A42C773"/>
    <w:rsid w:val="0047413E"/>
  </w:style>
  <w:style w:type="paragraph" w:customStyle="1" w:styleId="D3D50EB5E00FE340B29824FFE3C5A62B">
    <w:name w:val="D3D50EB5E00FE340B29824FFE3C5A62B"/>
    <w:rsid w:val="0047413E"/>
  </w:style>
  <w:style w:type="paragraph" w:customStyle="1" w:styleId="418458EF5D7901498B615D1A22E9D9B7">
    <w:name w:val="418458EF5D7901498B615D1A22E9D9B7"/>
    <w:rsid w:val="0047413E"/>
  </w:style>
  <w:style w:type="paragraph" w:customStyle="1" w:styleId="52CD0288B7AF7F4A9C61F3649D4D6381">
    <w:name w:val="52CD0288B7AF7F4A9C61F3649D4D6381"/>
    <w:rsid w:val="0047413E"/>
  </w:style>
  <w:style w:type="paragraph" w:customStyle="1" w:styleId="E42D06DE11C3554BB3B921D180DBC086">
    <w:name w:val="E42D06DE11C3554BB3B921D180DBC086"/>
    <w:rsid w:val="0047413E"/>
  </w:style>
  <w:style w:type="paragraph" w:customStyle="1" w:styleId="1A71371DD87B0945952EAC98623D4DD5">
    <w:name w:val="1A71371DD87B0945952EAC98623D4DD5"/>
    <w:rsid w:val="0047413E"/>
  </w:style>
  <w:style w:type="paragraph" w:customStyle="1" w:styleId="300E9645B33BFB4799BF9365B07EA5ED">
    <w:name w:val="300E9645B33BFB4799BF9365B07EA5ED"/>
    <w:rsid w:val="0047413E"/>
  </w:style>
  <w:style w:type="paragraph" w:customStyle="1" w:styleId="03BEC965D6E46844B2A023396C1E82DF">
    <w:name w:val="03BEC965D6E46844B2A023396C1E82DF"/>
    <w:rsid w:val="0047413E"/>
  </w:style>
  <w:style w:type="paragraph" w:customStyle="1" w:styleId="98C423A1F09D164092FFAABAE55EFE09">
    <w:name w:val="98C423A1F09D164092FFAABAE55EFE09"/>
    <w:rsid w:val="0047413E"/>
  </w:style>
  <w:style w:type="paragraph" w:customStyle="1" w:styleId="D42F477DD5260A42AB40BB68E46AA004">
    <w:name w:val="D42F477DD5260A42AB40BB68E46AA004"/>
    <w:rsid w:val="0047413E"/>
  </w:style>
  <w:style w:type="paragraph" w:customStyle="1" w:styleId="AE211D51B9CDD142810295D141C847F3">
    <w:name w:val="AE211D51B9CDD142810295D141C847F3"/>
    <w:rsid w:val="0047413E"/>
  </w:style>
  <w:style w:type="paragraph" w:customStyle="1" w:styleId="C35BE20C930E944290B212179B74079B">
    <w:name w:val="C35BE20C930E944290B212179B74079B"/>
    <w:rsid w:val="0047413E"/>
  </w:style>
  <w:style w:type="paragraph" w:customStyle="1" w:styleId="F5C7D0F1B71754409ACDFA6527DA7362">
    <w:name w:val="F5C7D0F1B71754409ACDFA6527DA7362"/>
    <w:rsid w:val="0047413E"/>
  </w:style>
  <w:style w:type="paragraph" w:customStyle="1" w:styleId="FD1C6545797CE8449A346CC56CD4E006">
    <w:name w:val="FD1C6545797CE8449A346CC56CD4E006"/>
    <w:rsid w:val="0047413E"/>
  </w:style>
  <w:style w:type="paragraph" w:customStyle="1" w:styleId="764A48B7429EFD4487ABDAC83F5C061C">
    <w:name w:val="764A48B7429EFD4487ABDAC83F5C061C"/>
    <w:rsid w:val="0047413E"/>
  </w:style>
  <w:style w:type="paragraph" w:customStyle="1" w:styleId="EC373D8D3CC27F409E8C3DC929FEC2A6">
    <w:name w:val="EC373D8D3CC27F409E8C3DC929FEC2A6"/>
    <w:rsid w:val="0047413E"/>
  </w:style>
  <w:style w:type="paragraph" w:customStyle="1" w:styleId="0B5547E6047140468962691DAB797C6E">
    <w:name w:val="0B5547E6047140468962691DAB797C6E"/>
    <w:rsid w:val="0047413E"/>
  </w:style>
  <w:style w:type="paragraph" w:customStyle="1" w:styleId="0D4A5FF62230A44B9D892B71FC4C3DBF">
    <w:name w:val="0D4A5FF62230A44B9D892B71FC4C3DBF"/>
    <w:rsid w:val="0047413E"/>
  </w:style>
  <w:style w:type="paragraph" w:customStyle="1" w:styleId="2AC109CBF81F6C4FB612AE8F36AFF730">
    <w:name w:val="2AC109CBF81F6C4FB612AE8F36AFF730"/>
    <w:rsid w:val="0047413E"/>
  </w:style>
  <w:style w:type="paragraph" w:customStyle="1" w:styleId="A747C5EB63072841BBE457A1A9C896B8">
    <w:name w:val="A747C5EB63072841BBE457A1A9C896B8"/>
    <w:rsid w:val="0047413E"/>
  </w:style>
  <w:style w:type="paragraph" w:customStyle="1" w:styleId="06DE76CB9ED5BD4F84ACE2631DA8DDB5">
    <w:name w:val="06DE76CB9ED5BD4F84ACE2631DA8DDB5"/>
    <w:rsid w:val="0047413E"/>
  </w:style>
  <w:style w:type="paragraph" w:customStyle="1" w:styleId="0861579FDBD1FF4AAF15878BD0136EB1">
    <w:name w:val="0861579FDBD1FF4AAF15878BD0136EB1"/>
    <w:rsid w:val="0047413E"/>
  </w:style>
  <w:style w:type="paragraph" w:customStyle="1" w:styleId="4000168913821E4EA680E71BBD7A2341">
    <w:name w:val="4000168913821E4EA680E71BBD7A2341"/>
    <w:rsid w:val="00474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{5B773480-9AE8-764A-9F9F-BE4412E3207B}tf16402488.dotx</Template>
  <TotalTime>58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2019-02-08T21:31:00Z</cp:lastPrinted>
  <dcterms:created xsi:type="dcterms:W3CDTF">2019-01-10T21:44:00Z</dcterms:created>
  <dcterms:modified xsi:type="dcterms:W3CDTF">2019-02-10T05:59:00Z</dcterms:modified>
  <cp:category/>
</cp:coreProperties>
</file>